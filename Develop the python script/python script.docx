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BA6E" w14:textId="77777777" w:rsidR="007D3597" w:rsidRDefault="007D3597">
      <w:r>
        <w:t>Import cv2</w:t>
      </w:r>
    </w:p>
    <w:p w14:paraId="2AAAF789" w14:textId="77777777" w:rsidR="007D3597" w:rsidRDefault="007D359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E71A0F" w14:textId="77777777" w:rsidR="007D3597" w:rsidRDefault="007D3597">
      <w:r>
        <w:t xml:space="preserve">Import </w:t>
      </w:r>
      <w:proofErr w:type="spellStart"/>
      <w:r>
        <w:t>wiot.sdk.device</w:t>
      </w:r>
      <w:proofErr w:type="spellEnd"/>
    </w:p>
    <w:p w14:paraId="6BDFA2BD" w14:textId="77777777" w:rsidR="007D3597" w:rsidRDefault="007D3597">
      <w:r>
        <w:t xml:space="preserve">Import </w:t>
      </w:r>
      <w:proofErr w:type="spellStart"/>
      <w:r>
        <w:t>playsound</w:t>
      </w:r>
      <w:proofErr w:type="spellEnd"/>
    </w:p>
    <w:p w14:paraId="7D731F12" w14:textId="77777777" w:rsidR="007D3597" w:rsidRDefault="007D3597">
      <w:r>
        <w:t>Import random</w:t>
      </w:r>
    </w:p>
    <w:p w14:paraId="447C03D4" w14:textId="77777777" w:rsidR="007D3597" w:rsidRDefault="007D3597">
      <w:r>
        <w:t>Import time</w:t>
      </w:r>
    </w:p>
    <w:p w14:paraId="64ABB374" w14:textId="77777777" w:rsidR="007D3597" w:rsidRDefault="007D3597">
      <w:r>
        <w:t xml:space="preserve">Import </w:t>
      </w:r>
      <w:proofErr w:type="spellStart"/>
      <w:r>
        <w:t>datetime</w:t>
      </w:r>
      <w:proofErr w:type="spellEnd"/>
    </w:p>
    <w:p w14:paraId="2A10685F" w14:textId="77777777" w:rsidR="007D3597" w:rsidRDefault="007D3597">
      <w:r>
        <w:t>Import ibm_boto3</w:t>
      </w:r>
    </w:p>
    <w:p w14:paraId="5280C852" w14:textId="77777777" w:rsidR="007D3597" w:rsidRDefault="007D3597">
      <w:r>
        <w:t xml:space="preserve">From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ClientError</w:t>
      </w:r>
      <w:proofErr w:type="spellEnd"/>
    </w:p>
    <w:p w14:paraId="3191DA64" w14:textId="77777777" w:rsidR="007D3597" w:rsidRDefault="007D3597"/>
    <w:p w14:paraId="4373F7AF" w14:textId="77777777" w:rsidR="007D3597" w:rsidRDefault="007D3597">
      <w:r>
        <w:t>#CloudantDB</w:t>
      </w:r>
    </w:p>
    <w:p w14:paraId="52F1C7BE" w14:textId="77777777" w:rsidR="007D3597" w:rsidRDefault="007D3597">
      <w:r>
        <w:t xml:space="preserve">From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Cloudant</w:t>
      </w:r>
      <w:proofErr w:type="spellEnd"/>
    </w:p>
    <w:p w14:paraId="2088B5B1" w14:textId="77777777" w:rsidR="007D3597" w:rsidRDefault="007D3597">
      <w:r>
        <w:t xml:space="preserve">From </w:t>
      </w:r>
      <w:proofErr w:type="spellStart"/>
      <w:r>
        <w:t>cloudant.error</w:t>
      </w:r>
      <w:proofErr w:type="spellEnd"/>
      <w:r>
        <w:t xml:space="preserve"> import </w:t>
      </w:r>
      <w:proofErr w:type="spellStart"/>
      <w:r>
        <w:t>CloudantException</w:t>
      </w:r>
      <w:proofErr w:type="spellEnd"/>
    </w:p>
    <w:p w14:paraId="37AF0FD5" w14:textId="77777777" w:rsidR="007D3597" w:rsidRDefault="007D3597">
      <w:r>
        <w:t xml:space="preserve">From </w:t>
      </w:r>
      <w:proofErr w:type="spellStart"/>
      <w:r>
        <w:t>cloudant.result</w:t>
      </w:r>
      <w:proofErr w:type="spellEnd"/>
      <w:r>
        <w:t xml:space="preserve"> import Result, </w:t>
      </w:r>
      <w:proofErr w:type="spellStart"/>
      <w:r>
        <w:t>ResultByKey</w:t>
      </w:r>
      <w:proofErr w:type="spellEnd"/>
    </w:p>
    <w:p w14:paraId="51FF31A0" w14:textId="77777777" w:rsidR="007D3597" w:rsidRDefault="007D3597">
      <w:r>
        <w:t xml:space="preserve">From </w:t>
      </w:r>
      <w:proofErr w:type="spellStart"/>
      <w:r>
        <w:t>clarifai_grpc.channel.clarifai_channel</w:t>
      </w:r>
      <w:proofErr w:type="spellEnd"/>
      <w:r>
        <w:t xml:space="preserve"> import </w:t>
      </w:r>
      <w:proofErr w:type="spellStart"/>
      <w:r>
        <w:t>ClarifaiChannel</w:t>
      </w:r>
      <w:proofErr w:type="spellEnd"/>
    </w:p>
    <w:p w14:paraId="461F9965" w14:textId="77777777" w:rsidR="007D3597" w:rsidRDefault="007D3597">
      <w:r>
        <w:t xml:space="preserve">From </w:t>
      </w:r>
      <w:proofErr w:type="spellStart"/>
      <w:r>
        <w:t>clarifai_grpc.grpc.api</w:t>
      </w:r>
      <w:proofErr w:type="spellEnd"/>
      <w:r>
        <w:t xml:space="preserve"> import service_pb2_grpc</w:t>
      </w:r>
    </w:p>
    <w:p w14:paraId="454CA277" w14:textId="77777777" w:rsidR="007D3597" w:rsidRDefault="007D3597">
      <w:r>
        <w:t>Stub = service_pb2_grpc.V2Stub(</w:t>
      </w:r>
      <w:proofErr w:type="spellStart"/>
      <w:r>
        <w:t>clarifaiChannel.get.grpc_channel</w:t>
      </w:r>
      <w:proofErr w:type="spellEnd"/>
      <w:r>
        <w:t>())</w:t>
      </w:r>
    </w:p>
    <w:p w14:paraId="280182DA" w14:textId="77777777" w:rsidR="007D3597" w:rsidRDefault="007D3597">
      <w:r>
        <w:t xml:space="preserve">From </w:t>
      </w:r>
      <w:proofErr w:type="spellStart"/>
      <w:r>
        <w:t>clarifai_grpc.grpc.api</w:t>
      </w:r>
      <w:proofErr w:type="spellEnd"/>
      <w:r>
        <w:t xml:space="preserve"> import service_pb2, resource_pb2</w:t>
      </w:r>
    </w:p>
    <w:p w14:paraId="5D05B3F2" w14:textId="77777777" w:rsidR="007D3597" w:rsidRDefault="007D3597">
      <w:r>
        <w:t xml:space="preserve">From </w:t>
      </w:r>
      <w:proofErr w:type="spellStart"/>
      <w:r>
        <w:t>clarifai_grpc.grpc.api.status</w:t>
      </w:r>
      <w:proofErr w:type="spellEnd"/>
      <w:r>
        <w:t xml:space="preserve"> import status_code_pb2</w:t>
      </w:r>
    </w:p>
    <w:p w14:paraId="3ED52115" w14:textId="77777777" w:rsidR="007D3597" w:rsidRDefault="007D3597"/>
    <w:p w14:paraId="1162F820" w14:textId="77777777" w:rsidR="007D3597" w:rsidRDefault="007D3597">
      <w:r>
        <w:t>#This is how you authenticate</w:t>
      </w:r>
    </w:p>
    <w:p w14:paraId="1CD5A0C5" w14:textId="77777777" w:rsidR="007D3597" w:rsidRDefault="007D3597">
      <w:r>
        <w:t>Metadata = ((‘authorization’, ‘key 5797d941-433e-436a-a480-680d9080a990’),)</w:t>
      </w:r>
    </w:p>
    <w:p w14:paraId="4A85616F" w14:textId="77777777" w:rsidR="007D3597" w:rsidRDefault="007D3597">
      <w:r>
        <w:t xml:space="preserve">COS_ENDPOINT = </w:t>
      </w:r>
      <w:hyperlink r:id="rId5" w:history="1">
        <w:r w:rsidRPr="009B1EF8">
          <w:rPr>
            <w:rStyle w:val="Hyperlink"/>
          </w:rPr>
          <w:t>https://s3.tok.ap.cloud-object-storage.appdomain.cloud</w:t>
        </w:r>
      </w:hyperlink>
    </w:p>
    <w:p w14:paraId="79F7BE2E" w14:textId="77777777" w:rsidR="007D3597" w:rsidRDefault="007D3597">
      <w:r>
        <w:t>COS_API_KEY_ID = “v9n8Zn4r5VpcMVz_HyRY0DrS13jSzph2IEFioVj4-vmT”</w:t>
      </w:r>
    </w:p>
    <w:p w14:paraId="3047E944" w14:textId="77777777" w:rsidR="007D3597" w:rsidRDefault="007D3597">
      <w:r>
        <w:t xml:space="preserve">COS_AUTH_ENDPOINT = </w:t>
      </w:r>
      <w:hyperlink r:id="rId6" w:history="1">
        <w:r w:rsidRPr="009B1EF8">
          <w:rPr>
            <w:rStyle w:val="Hyperlink"/>
          </w:rPr>
          <w:t>https://iam.cloud.ibm.com/identity/token</w:t>
        </w:r>
      </w:hyperlink>
    </w:p>
    <w:p w14:paraId="51CCA799" w14:textId="77777777" w:rsidR="007D3597" w:rsidRDefault="007D3597">
      <w:r>
        <w:t>COS_RESOURCE_CRN = “crn:v1:bluemix:public:cloud-object-storage:global:a/3f060ee770d94e20a88f49f3da641d6d:f301cab2-2e94-48a1-a8a0-5b4968527c54::”</w:t>
      </w:r>
    </w:p>
    <w:p w14:paraId="334686E1" w14:textId="77777777" w:rsidR="007D3597" w:rsidRDefault="007D3597">
      <w:proofErr w:type="spellStart"/>
      <w:r>
        <w:t>Clientdb</w:t>
      </w:r>
      <w:proofErr w:type="spellEnd"/>
      <w:r>
        <w:t xml:space="preserve"> = </w:t>
      </w:r>
      <w:proofErr w:type="spellStart"/>
      <w:r>
        <w:t>cloudant</w:t>
      </w:r>
      <w:proofErr w:type="spellEnd"/>
      <w:r>
        <w:t>(“apikey-_pIeLXPoaPpnOZ7SMoVKd6tZdsjf54X9LwkFEWB1a0T6”, “0165dca6-1176-4aa5-b0fe-81473e50e35d”, url=</w:t>
      </w:r>
      <w:hyperlink r:id="rId7" w:history="1">
        <w:r w:rsidRPr="009B1EF8">
          <w:rPr>
            <w:rStyle w:val="Hyperlink"/>
          </w:rPr>
          <w:t>https://47643860-3553-4211-ba2a-d8e26dd17c08-bluemix.cloudantnosqldb.appdomain.cloud</w:t>
        </w:r>
      </w:hyperlink>
      <w:r>
        <w:t>)</w:t>
      </w:r>
    </w:p>
    <w:p w14:paraId="33B1279A" w14:textId="77777777" w:rsidR="007D3597" w:rsidRDefault="007D3597">
      <w:proofErr w:type="spellStart"/>
      <w:r>
        <w:t>Clientdb.connect</w:t>
      </w:r>
      <w:proofErr w:type="spellEnd"/>
      <w:r>
        <w:t>()</w:t>
      </w:r>
    </w:p>
    <w:p w14:paraId="2E490BD3" w14:textId="77777777" w:rsidR="007D3597" w:rsidRDefault="007D3597"/>
    <w:p w14:paraId="43575F11" w14:textId="77777777" w:rsidR="007D3597" w:rsidRDefault="007D3597">
      <w:r>
        <w:t>#Create resource</w:t>
      </w:r>
    </w:p>
    <w:p w14:paraId="09E6D89C" w14:textId="77777777" w:rsidR="007D3597" w:rsidRDefault="007D3597">
      <w:r>
        <w:t>Cos = ibm_boto3.resource(“s3”,</w:t>
      </w:r>
    </w:p>
    <w:p w14:paraId="78108C72" w14:textId="77777777" w:rsidR="007D3597" w:rsidRDefault="007D3597">
      <w:r>
        <w:t xml:space="preserve">                         </w:t>
      </w:r>
      <w:proofErr w:type="spellStart"/>
      <w:r>
        <w:t>Ibm_api_key_id</w:t>
      </w:r>
      <w:proofErr w:type="spellEnd"/>
      <w:r>
        <w:t>=COS_API_KEY_ID,</w:t>
      </w:r>
    </w:p>
    <w:p w14:paraId="2DE8DEF6" w14:textId="77777777" w:rsidR="007D3597" w:rsidRDefault="007D3597">
      <w:r>
        <w:t xml:space="preserve">                         </w:t>
      </w:r>
      <w:proofErr w:type="spellStart"/>
      <w:r>
        <w:t>Ibm_service_instance_id</w:t>
      </w:r>
      <w:proofErr w:type="spellEnd"/>
      <w:r>
        <w:t>=COS_RESOURCE_CRN,</w:t>
      </w:r>
    </w:p>
    <w:p w14:paraId="59BE4C6C" w14:textId="77777777" w:rsidR="007D3597" w:rsidRDefault="007D3597">
      <w:r>
        <w:t xml:space="preserve">                         </w:t>
      </w:r>
      <w:proofErr w:type="spellStart"/>
      <w:r>
        <w:t>Ibm_auth_endpoint</w:t>
      </w:r>
      <w:proofErr w:type="spellEnd"/>
      <w:r>
        <w:t>=COS_AUTH_ENDPOINT,</w:t>
      </w:r>
    </w:p>
    <w:p w14:paraId="7486A8E4" w14:textId="77777777" w:rsidR="007D3597" w:rsidRDefault="007D3597">
      <w:r>
        <w:t xml:space="preserve">                         </w:t>
      </w:r>
      <w:proofErr w:type="spellStart"/>
      <w:r>
        <w:t>Config</w:t>
      </w:r>
      <w:proofErr w:type="spellEnd"/>
      <w:r>
        <w:t>=</w:t>
      </w:r>
      <w:proofErr w:type="spellStart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=”</w:t>
      </w:r>
      <w:proofErr w:type="spellStart"/>
      <w:r>
        <w:t>oauth</w:t>
      </w:r>
      <w:proofErr w:type="spellEnd"/>
      <w:r>
        <w:t>”),</w:t>
      </w:r>
    </w:p>
    <w:p w14:paraId="6D0A34FA" w14:textId="77777777" w:rsidR="007D3597" w:rsidRDefault="007D3597">
      <w:r>
        <w:t xml:space="preserve">                         </w:t>
      </w:r>
      <w:proofErr w:type="spellStart"/>
      <w:r>
        <w:t>Endpoint_url</w:t>
      </w:r>
      <w:proofErr w:type="spellEnd"/>
      <w:r>
        <w:t>=COS_ENDPOINT</w:t>
      </w:r>
    </w:p>
    <w:p w14:paraId="3B9F484B" w14:textId="77777777" w:rsidR="007D3597" w:rsidRDefault="007D3597">
      <w:r>
        <w:t xml:space="preserve">                         )</w:t>
      </w:r>
    </w:p>
    <w:p w14:paraId="68A52741" w14:textId="77777777" w:rsidR="007D3597" w:rsidRDefault="007D3597">
      <w:r>
        <w:t xml:space="preserve">Def =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22DFE9CB" w14:textId="77777777" w:rsidR="007D3597" w:rsidRDefault="007D3597">
      <w:r>
        <w:t xml:space="preserve">    Try:</w:t>
      </w:r>
    </w:p>
    <w:p w14:paraId="0318C9EC" w14:textId="77777777" w:rsidR="007D3597" w:rsidRDefault="007D3597">
      <w:r>
        <w:t xml:space="preserve">        Print(“Starting file transfer for {0} to bucket: {1}\</w:t>
      </w:r>
      <w:proofErr w:type="spellStart"/>
      <w:r>
        <w:t>n”.format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14:paraId="6907068C" w14:textId="77777777" w:rsidR="007D3597" w:rsidRDefault="007D3597">
      <w:r>
        <w:t xml:space="preserve">        #set 5 MB chunks</w:t>
      </w:r>
    </w:p>
    <w:p w14:paraId="4D932252" w14:textId="77777777" w:rsidR="007D3597" w:rsidRDefault="007D3597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14:paraId="20987F21" w14:textId="77777777" w:rsidR="007D3597" w:rsidRDefault="007D3597">
      <w:r>
        <w:t xml:space="preserve">        #set </w:t>
      </w:r>
      <w:proofErr w:type="spellStart"/>
      <w:r>
        <w:t>threadhold</w:t>
      </w:r>
      <w:proofErr w:type="spellEnd"/>
      <w:r>
        <w:t xml:space="preserve"> to 15 MB</w:t>
      </w:r>
    </w:p>
    <w:p w14:paraId="1551D894" w14:textId="77777777" w:rsidR="007D3597" w:rsidRDefault="007D3597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14:paraId="7FEE5318" w14:textId="77777777" w:rsidR="007D3597" w:rsidRDefault="007D3597">
      <w:r>
        <w:t xml:space="preserve">        #set the transfer threshold and chunk size</w:t>
      </w:r>
    </w:p>
    <w:p w14:paraId="74F6BBCC" w14:textId="77777777" w:rsidR="007D3597" w:rsidRDefault="007D3597">
      <w:r>
        <w:t xml:space="preserve">        </w:t>
      </w:r>
      <w:proofErr w:type="spellStart"/>
      <w:r>
        <w:t>Transfer_config</w:t>
      </w:r>
      <w:proofErr w:type="spellEnd"/>
      <w:r>
        <w:t xml:space="preserve"> = ibm_boto3.s3.transfer.TransferConfig(</w:t>
      </w:r>
    </w:p>
    <w:p w14:paraId="388F7985" w14:textId="77777777" w:rsidR="007D3597" w:rsidRDefault="007D3597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7335B942" w14:textId="77777777" w:rsidR="007D3597" w:rsidRDefault="007D3597">
      <w:r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6F10FFED" w14:textId="77777777" w:rsidR="007D3597" w:rsidRDefault="007D3597">
      <w:r>
        <w:t xml:space="preserve">            )</w:t>
      </w:r>
    </w:p>
    <w:p w14:paraId="7A37171D" w14:textId="77777777" w:rsidR="007D3597" w:rsidRDefault="007D3597">
      <w:r>
        <w:t xml:space="preserve">        #the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14:paraId="2E7EA2A8" w14:textId="77777777" w:rsidR="007D3597" w:rsidRDefault="007D3597">
      <w:r>
        <w:t xml:space="preserve">        #in 5 MB chunks size</w:t>
      </w:r>
    </w:p>
    <w:p w14:paraId="4B32C8E5" w14:textId="77777777" w:rsidR="007D3597" w:rsidRDefault="007D3597">
      <w:r>
        <w:t xml:space="preserve">        With open(</w:t>
      </w:r>
      <w:proofErr w:type="spellStart"/>
      <w:r>
        <w:t>file_path</w:t>
      </w:r>
      <w:proofErr w:type="spellEnd"/>
      <w:r>
        <w:t>, “</w:t>
      </w:r>
      <w:proofErr w:type="spellStart"/>
      <w:r>
        <w:t>rb</w:t>
      </w:r>
      <w:proofErr w:type="spellEnd"/>
      <w:r>
        <w:t xml:space="preserve">”) as </w:t>
      </w:r>
      <w:proofErr w:type="spellStart"/>
      <w:r>
        <w:t>file_data</w:t>
      </w:r>
      <w:proofErr w:type="spellEnd"/>
      <w:r>
        <w:t>:</w:t>
      </w:r>
    </w:p>
    <w:p w14:paraId="7651C611" w14:textId="77777777" w:rsidR="007D3597" w:rsidRDefault="007D3597">
      <w:r>
        <w:t xml:space="preserve">            </w:t>
      </w:r>
      <w:proofErr w:type="spellStart"/>
      <w:r>
        <w:t>Cos.Object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14:paraId="3A2861F4" w14:textId="77777777" w:rsidR="007D3597" w:rsidRDefault="007D3597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14:paraId="3A429725" w14:textId="77777777" w:rsidR="007D3597" w:rsidRDefault="007D3597"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14:paraId="27AD478D" w14:textId="77777777" w:rsidR="007D3597" w:rsidRDefault="007D3597">
      <w:r>
        <w:t xml:space="preserve">                )</w:t>
      </w:r>
    </w:p>
    <w:p w14:paraId="3D9EAF49" w14:textId="77777777" w:rsidR="007D3597" w:rsidRDefault="007D3597">
      <w:r>
        <w:t xml:space="preserve">        Print(“Transfer for {0} Complete!\</w:t>
      </w:r>
      <w:proofErr w:type="spellStart"/>
      <w:r>
        <w:t>n”.format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14:paraId="0BB74CCE" w14:textId="77777777" w:rsidR="007D3597" w:rsidRDefault="007D3597">
      <w:r>
        <w:t xml:space="preserve">    Except </w:t>
      </w:r>
      <w:proofErr w:type="spellStart"/>
      <w:r>
        <w:t>ClientError</w:t>
      </w:r>
      <w:proofErr w:type="spellEnd"/>
      <w:r>
        <w:t xml:space="preserve"> as be:</w:t>
      </w:r>
    </w:p>
    <w:p w14:paraId="120A20AE" w14:textId="77777777" w:rsidR="007D3597" w:rsidRDefault="007D3597">
      <w:r>
        <w:t xml:space="preserve">        Print(“CLIENT ERROR: {0}\</w:t>
      </w:r>
      <w:proofErr w:type="spellStart"/>
      <w:r>
        <w:t>n”.format</w:t>
      </w:r>
      <w:proofErr w:type="spellEnd"/>
      <w:r>
        <w:t>(be))</w:t>
      </w:r>
    </w:p>
    <w:p w14:paraId="29945C46" w14:textId="77777777" w:rsidR="007D3597" w:rsidRDefault="007D3597">
      <w:r>
        <w:t xml:space="preserve">    Except Exception as e:</w:t>
      </w:r>
    </w:p>
    <w:p w14:paraId="3BA4B196" w14:textId="77777777" w:rsidR="007D3597" w:rsidRDefault="007D3597">
      <w:r>
        <w:t xml:space="preserve">        Print(“Unable to complete multi-part upload: {0}”.format€)</w:t>
      </w:r>
    </w:p>
    <w:p w14:paraId="383D9E43" w14:textId="77777777" w:rsidR="007D3597" w:rsidRDefault="007D3597"/>
    <w:p w14:paraId="2EED30DB" w14:textId="77777777" w:rsidR="007D3597" w:rsidRDefault="007D3597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5C780418" w14:textId="77777777" w:rsidR="007D3597" w:rsidRDefault="007D3597">
      <w:r>
        <w:t xml:space="preserve">    Print(“Command received: %s” % </w:t>
      </w:r>
      <w:proofErr w:type="spellStart"/>
      <w:r>
        <w:t>cmd.data</w:t>
      </w:r>
      <w:proofErr w:type="spellEnd"/>
      <w:r>
        <w:t>)</w:t>
      </w:r>
    </w:p>
    <w:p w14:paraId="0341F1F3" w14:textId="77777777" w:rsidR="007D3597" w:rsidRDefault="007D3597">
      <w:r>
        <w:t xml:space="preserve">    Command=</w:t>
      </w:r>
      <w:proofErr w:type="spellStart"/>
      <w:r>
        <w:t>cmd.data</w:t>
      </w:r>
      <w:proofErr w:type="spellEnd"/>
      <w:r>
        <w:t>[‘command’]</w:t>
      </w:r>
    </w:p>
    <w:p w14:paraId="13EBB9F7" w14:textId="77777777" w:rsidR="007D3597" w:rsidRDefault="007D3597">
      <w:r>
        <w:t xml:space="preserve">    Print(command)</w:t>
      </w:r>
    </w:p>
    <w:p w14:paraId="554A0589" w14:textId="77777777" w:rsidR="007D3597" w:rsidRDefault="007D3597">
      <w:r>
        <w:t xml:space="preserve">    If(</w:t>
      </w:r>
      <w:proofErr w:type="spellStart"/>
      <w:r>
        <w:t>commamd</w:t>
      </w:r>
      <w:proofErr w:type="spellEnd"/>
      <w:r>
        <w:t>==”</w:t>
      </w:r>
      <w:proofErr w:type="spellStart"/>
      <w:r>
        <w:t>lighton</w:t>
      </w:r>
      <w:proofErr w:type="spellEnd"/>
      <w:r>
        <w:t>”):</w:t>
      </w:r>
    </w:p>
    <w:p w14:paraId="13C32A38" w14:textId="77777777" w:rsidR="007D3597" w:rsidRDefault="007D3597">
      <w:r>
        <w:t xml:space="preserve">        Print(‘</w:t>
      </w:r>
      <w:proofErr w:type="spellStart"/>
      <w:r>
        <w:t>lighton</w:t>
      </w:r>
      <w:proofErr w:type="spellEnd"/>
      <w:r>
        <w:t>’)</w:t>
      </w:r>
    </w:p>
    <w:p w14:paraId="41376AD4" w14:textId="77777777" w:rsidR="007D3597" w:rsidRDefault="007D3597">
      <w:r>
        <w:t xml:space="preserve">    </w:t>
      </w:r>
      <w:proofErr w:type="spellStart"/>
      <w:r>
        <w:t>Elif</w:t>
      </w:r>
      <w:proofErr w:type="spellEnd"/>
      <w:r>
        <w:t>(command==”</w:t>
      </w:r>
      <w:proofErr w:type="spellStart"/>
      <w:r>
        <w:t>lightoff</w:t>
      </w:r>
      <w:proofErr w:type="spellEnd"/>
      <w:r>
        <w:t>”):</w:t>
      </w:r>
    </w:p>
    <w:p w14:paraId="060A219C" w14:textId="77777777" w:rsidR="007D3597" w:rsidRDefault="007D3597">
      <w:r>
        <w:t xml:space="preserve">        Print(‘</w:t>
      </w:r>
      <w:proofErr w:type="spellStart"/>
      <w:r>
        <w:t>lightoff</w:t>
      </w:r>
      <w:proofErr w:type="spellEnd"/>
      <w:r>
        <w:t>’)</w:t>
      </w:r>
    </w:p>
    <w:p w14:paraId="4DB801F0" w14:textId="77777777" w:rsidR="007D3597" w:rsidRDefault="007D3597">
      <w:r>
        <w:t xml:space="preserve">    </w:t>
      </w:r>
      <w:proofErr w:type="spellStart"/>
      <w:r>
        <w:t>Elif</w:t>
      </w:r>
      <w:proofErr w:type="spellEnd"/>
      <w:r>
        <w:t>(command==”</w:t>
      </w:r>
      <w:proofErr w:type="spellStart"/>
      <w:r>
        <w:t>motoron</w:t>
      </w:r>
      <w:proofErr w:type="spellEnd"/>
      <w:r>
        <w:t>”):</w:t>
      </w:r>
    </w:p>
    <w:p w14:paraId="272F2ABB" w14:textId="77777777" w:rsidR="007D3597" w:rsidRDefault="007D3597">
      <w:r>
        <w:t xml:space="preserve">        Print(‘</w:t>
      </w:r>
      <w:proofErr w:type="spellStart"/>
      <w:r>
        <w:t>motoron</w:t>
      </w:r>
      <w:proofErr w:type="spellEnd"/>
      <w:r>
        <w:t>’)</w:t>
      </w:r>
    </w:p>
    <w:p w14:paraId="578719E7" w14:textId="77777777" w:rsidR="007D3597" w:rsidRDefault="007D3597">
      <w:r>
        <w:t xml:space="preserve">    </w:t>
      </w:r>
      <w:proofErr w:type="spellStart"/>
      <w:r>
        <w:t>Elif</w:t>
      </w:r>
      <w:proofErr w:type="spellEnd"/>
      <w:r>
        <w:t>(command==”</w:t>
      </w:r>
      <w:proofErr w:type="spellStart"/>
      <w:r>
        <w:t>motoroff</w:t>
      </w:r>
      <w:proofErr w:type="spellEnd"/>
      <w:r>
        <w:t>”):</w:t>
      </w:r>
    </w:p>
    <w:p w14:paraId="74F9A82E" w14:textId="77777777" w:rsidR="007D3597" w:rsidRDefault="007D3597">
      <w:r>
        <w:t xml:space="preserve">        Print(‘</w:t>
      </w:r>
      <w:proofErr w:type="spellStart"/>
      <w:r>
        <w:t>motoroff</w:t>
      </w:r>
      <w:proofErr w:type="spellEnd"/>
      <w:r>
        <w:t>’)</w:t>
      </w:r>
    </w:p>
    <w:p w14:paraId="28B5D0D1" w14:textId="77777777" w:rsidR="007D3597" w:rsidRDefault="007D3597">
      <w:proofErr w:type="spellStart"/>
      <w:r>
        <w:t>myConfig</w:t>
      </w:r>
      <w:proofErr w:type="spellEnd"/>
      <w:r>
        <w:t xml:space="preserve"> = {</w:t>
      </w:r>
    </w:p>
    <w:p w14:paraId="6218AF2D" w14:textId="77777777" w:rsidR="007D3597" w:rsidRDefault="007D3597">
      <w:r>
        <w:t xml:space="preserve">    “identity”: {</w:t>
      </w:r>
    </w:p>
    <w:p w14:paraId="68053599" w14:textId="77777777" w:rsidR="007D3597" w:rsidRDefault="007D3597">
      <w:r>
        <w:t xml:space="preserve">        “</w:t>
      </w:r>
      <w:proofErr w:type="spellStart"/>
      <w:r>
        <w:t>orgId</w:t>
      </w:r>
      <w:proofErr w:type="spellEnd"/>
      <w:r>
        <w:t>”: “</w:t>
      </w:r>
      <w:proofErr w:type="spellStart"/>
      <w:r>
        <w:t>chytun</w:t>
      </w:r>
      <w:proofErr w:type="spellEnd"/>
      <w:r>
        <w:t>”,</w:t>
      </w:r>
    </w:p>
    <w:p w14:paraId="2AE63022" w14:textId="77777777" w:rsidR="007D3597" w:rsidRDefault="007D3597">
      <w:r>
        <w:t xml:space="preserve">        “</w:t>
      </w:r>
      <w:proofErr w:type="spellStart"/>
      <w:r>
        <w:t>typeId</w:t>
      </w:r>
      <w:proofErr w:type="spellEnd"/>
      <w:r>
        <w:t>”: “</w:t>
      </w:r>
      <w:proofErr w:type="spellStart"/>
      <w:r>
        <w:t>NodeMCU</w:t>
      </w:r>
      <w:proofErr w:type="spellEnd"/>
      <w:r>
        <w:t>”,</w:t>
      </w:r>
    </w:p>
    <w:p w14:paraId="5BD1645D" w14:textId="77777777" w:rsidR="007D3597" w:rsidRDefault="007D3597">
      <w:r>
        <w:t xml:space="preserve">        “</w:t>
      </w:r>
      <w:proofErr w:type="spellStart"/>
      <w:r>
        <w:t>deviceId</w:t>
      </w:r>
      <w:proofErr w:type="spellEnd"/>
      <w:r>
        <w:t>”: “12345”</w:t>
      </w:r>
    </w:p>
    <w:p w14:paraId="0B041FBA" w14:textId="77777777" w:rsidR="007D3597" w:rsidRDefault="007D3597">
      <w:r>
        <w:t xml:space="preserve">        },</w:t>
      </w:r>
    </w:p>
    <w:p w14:paraId="3841D12D" w14:textId="77777777" w:rsidR="007D3597" w:rsidRDefault="007D3597">
      <w:r>
        <w:t xml:space="preserve">    “</w:t>
      </w:r>
      <w:proofErr w:type="spellStart"/>
      <w:r>
        <w:t>auth</w:t>
      </w:r>
      <w:proofErr w:type="spellEnd"/>
      <w:r>
        <w:t>”: {</w:t>
      </w:r>
    </w:p>
    <w:p w14:paraId="50028470" w14:textId="77777777" w:rsidR="007D3597" w:rsidRDefault="007D3597">
      <w:r>
        <w:t xml:space="preserve">        “token”: “12345678”</w:t>
      </w:r>
    </w:p>
    <w:p w14:paraId="0B9F9568" w14:textId="77777777" w:rsidR="007D3597" w:rsidRDefault="007D3597">
      <w:r>
        <w:t xml:space="preserve">        }</w:t>
      </w:r>
    </w:p>
    <w:p w14:paraId="04336CA9" w14:textId="77777777" w:rsidR="007D3597" w:rsidRDefault="007D3597">
      <w:r>
        <w:t xml:space="preserve">    }</w:t>
      </w:r>
    </w:p>
    <w:p w14:paraId="43DC3383" w14:textId="77777777" w:rsidR="007D3597" w:rsidRDefault="007D3597">
      <w:r>
        <w:t xml:space="preserve">Client = </w:t>
      </w:r>
      <w:proofErr w:type="spellStart"/>
      <w:r>
        <w:t>wiot.sdk.device.DeviceClient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71B0F131" w14:textId="77777777" w:rsidR="007D3597" w:rsidRDefault="007D3597">
      <w:proofErr w:type="spellStart"/>
      <w:r>
        <w:t>Client.connect</w:t>
      </w:r>
      <w:proofErr w:type="spellEnd"/>
      <w:r>
        <w:t>()</w:t>
      </w:r>
    </w:p>
    <w:p w14:paraId="2C21E561" w14:textId="77777777" w:rsidR="007D3597" w:rsidRDefault="007D3597"/>
    <w:p w14:paraId="2B698864" w14:textId="77777777" w:rsidR="007D3597" w:rsidRDefault="007D3597">
      <w:proofErr w:type="spellStart"/>
      <w:r>
        <w:t>Database_name</w:t>
      </w:r>
      <w:proofErr w:type="spellEnd"/>
      <w:r>
        <w:t xml:space="preserve"> = “sample”</w:t>
      </w:r>
    </w:p>
    <w:p w14:paraId="0AA2291E" w14:textId="77777777" w:rsidR="007D3597" w:rsidRDefault="007D3597">
      <w:proofErr w:type="spellStart"/>
      <w:r>
        <w:t>My_database</w:t>
      </w:r>
      <w:proofErr w:type="spellEnd"/>
      <w:r>
        <w:t xml:space="preserve"> = </w:t>
      </w:r>
      <w:proofErr w:type="spellStart"/>
      <w:r>
        <w:t>clientdb.create_database</w:t>
      </w:r>
      <w:proofErr w:type="spellEnd"/>
      <w:r>
        <w:t>(</w:t>
      </w:r>
      <w:proofErr w:type="spellStart"/>
      <w:r>
        <w:t>database_name</w:t>
      </w:r>
      <w:proofErr w:type="spellEnd"/>
      <w:r>
        <w:t>)</w:t>
      </w:r>
    </w:p>
    <w:p w14:paraId="0A100DA3" w14:textId="77777777" w:rsidR="007D3597" w:rsidRDefault="007D3597">
      <w:r>
        <w:t xml:space="preserve">If </w:t>
      </w:r>
      <w:proofErr w:type="spellStart"/>
      <w:r>
        <w:t>my_dtabase.exists</w:t>
      </w:r>
      <w:proofErr w:type="spellEnd"/>
      <w:r>
        <w:t>():</w:t>
      </w:r>
    </w:p>
    <w:p w14:paraId="24E7E05C" w14:textId="77777777" w:rsidR="007D3597" w:rsidRDefault="007D3597">
      <w:r>
        <w:t xml:space="preserve">    Print(f”’(</w:t>
      </w:r>
      <w:proofErr w:type="spellStart"/>
      <w:r>
        <w:t>database_name</w:t>
      </w:r>
      <w:proofErr w:type="spellEnd"/>
      <w:r>
        <w:t>)’ successfully created.”)</w:t>
      </w:r>
    </w:p>
    <w:p w14:paraId="6E970176" w14:textId="77777777" w:rsidR="007D3597" w:rsidRDefault="007D3597">
      <w:r>
        <w:t>Cap=cv2.VideoCapture(“garden.mp4”)</w:t>
      </w:r>
    </w:p>
    <w:p w14:paraId="321FF61E" w14:textId="77777777" w:rsidR="007D3597" w:rsidRDefault="007D3597">
      <w:r>
        <w:t>If(</w:t>
      </w:r>
      <w:proofErr w:type="spellStart"/>
      <w:r>
        <w:t>cap.isOpened</w:t>
      </w:r>
      <w:proofErr w:type="spellEnd"/>
      <w:r>
        <w:t>()==True):</w:t>
      </w:r>
    </w:p>
    <w:p w14:paraId="0F31A642" w14:textId="77777777" w:rsidR="007D3597" w:rsidRDefault="007D3597">
      <w:r>
        <w:t xml:space="preserve">    Print(‘File opened’)</w:t>
      </w:r>
    </w:p>
    <w:p w14:paraId="7EC3DEC8" w14:textId="77777777" w:rsidR="007D3597" w:rsidRDefault="007D3597">
      <w:r>
        <w:t>Else:</w:t>
      </w:r>
    </w:p>
    <w:p w14:paraId="3B469053" w14:textId="77777777" w:rsidR="007D3597" w:rsidRDefault="007D3597">
      <w:r>
        <w:t xml:space="preserve">    Print(‘File not found’)</w:t>
      </w:r>
    </w:p>
    <w:p w14:paraId="1D1B88C3" w14:textId="77777777" w:rsidR="007D3597" w:rsidRDefault="007D3597"/>
    <w:p w14:paraId="445A54B1" w14:textId="77777777" w:rsidR="007D3597" w:rsidRDefault="007D3597">
      <w:r>
        <w:t>While(</w:t>
      </w:r>
      <w:proofErr w:type="spellStart"/>
      <w:r>
        <w:t>cap.isOpened</w:t>
      </w:r>
      <w:proofErr w:type="spellEnd"/>
      <w:r>
        <w:t>()):</w:t>
      </w:r>
    </w:p>
    <w:p w14:paraId="586FD873" w14:textId="77777777" w:rsidR="007D3597" w:rsidRDefault="007D3597">
      <w:r>
        <w:t xml:space="preserve">    Ret, frame = </w:t>
      </w:r>
      <w:proofErr w:type="spellStart"/>
      <w:r>
        <w:t>cap.read</w:t>
      </w:r>
      <w:proofErr w:type="spellEnd"/>
      <w:r>
        <w:t>()</w:t>
      </w:r>
    </w:p>
    <w:p w14:paraId="55CF9EEC" w14:textId="77777777" w:rsidR="007D3597" w:rsidRDefault="007D3597">
      <w:r>
        <w:t xml:space="preserve">    Gray = cv3.cvtColor(frame, </w:t>
      </w:r>
      <w:hyperlink r:id="rId8" w:history="1">
        <w:r w:rsidRPr="009B1EF8">
          <w:rPr>
            <w:rStyle w:val="Hyperlink"/>
          </w:rPr>
          <w:t>cv2.COLOR_BGR@GRAY</w:t>
        </w:r>
      </w:hyperlink>
      <w:r>
        <w:t>)</w:t>
      </w:r>
    </w:p>
    <w:p w14:paraId="1910BA33" w14:textId="77777777" w:rsidR="007D3597" w:rsidRDefault="007D3597">
      <w:r>
        <w:t xml:space="preserve">    </w:t>
      </w:r>
      <w:proofErr w:type="spellStart"/>
      <w:r>
        <w:t>imS</w:t>
      </w:r>
      <w:proofErr w:type="spellEnd"/>
      <w:r>
        <w:t>= cv2.resize(frame, (960,540))</w:t>
      </w:r>
    </w:p>
    <w:p w14:paraId="31C3F0AC" w14:textId="77777777" w:rsidR="007D3597" w:rsidRDefault="007D3597">
      <w:r>
        <w:t xml:space="preserve">    cv2.inwrite(‘ex.jpg’,</w:t>
      </w:r>
      <w:proofErr w:type="spellStart"/>
      <w:r>
        <w:t>imS</w:t>
      </w:r>
      <w:proofErr w:type="spellEnd"/>
      <w:r>
        <w:t>)</w:t>
      </w:r>
    </w:p>
    <w:p w14:paraId="44F4CE86" w14:textId="77777777" w:rsidR="007D3597" w:rsidRDefault="007D3597">
      <w:r>
        <w:t xml:space="preserve">    with open(“</w:t>
      </w:r>
      <w:proofErr w:type="spellStart"/>
      <w:r>
        <w:t>ex.jpg</w:t>
      </w:r>
      <w:proofErr w:type="spellEnd"/>
      <w:r>
        <w:t>”, “</w:t>
      </w:r>
      <w:proofErr w:type="spellStart"/>
      <w:r>
        <w:t>rb</w:t>
      </w:r>
      <w:proofErr w:type="spellEnd"/>
      <w:r>
        <w:t>”) as f:</w:t>
      </w:r>
    </w:p>
    <w:p w14:paraId="7EA3D4ED" w14:textId="77777777" w:rsidR="007D3597" w:rsidRDefault="007D3597">
      <w:r>
        <w:t xml:space="preserve">        </w:t>
      </w:r>
      <w:proofErr w:type="spellStart"/>
      <w:r>
        <w:t>file_bytes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</w:t>
      </w:r>
    </w:p>
    <w:p w14:paraId="6E2C77AA" w14:textId="77777777" w:rsidR="007D3597" w:rsidRDefault="007D3597">
      <w:r>
        <w:t xml:space="preserve">    #This is the model ID of a publicly available General model. You may use any other public or custom model ID.</w:t>
      </w:r>
    </w:p>
    <w:p w14:paraId="3AF7A06E" w14:textId="77777777" w:rsidR="007D3597" w:rsidRDefault="007D3597">
      <w:r>
        <w:t xml:space="preserve">    Request = service_pb2.PostModeloutputsRequest(</w:t>
      </w:r>
    </w:p>
    <w:p w14:paraId="48D2768D" w14:textId="77777777" w:rsidR="007D3597" w:rsidRDefault="007D3597">
      <w:r>
        <w:t xml:space="preserve">        </w:t>
      </w:r>
      <w:proofErr w:type="spellStart"/>
      <w:r>
        <w:t>Model_id</w:t>
      </w:r>
      <w:proofErr w:type="spellEnd"/>
      <w:r>
        <w:t>=’82eaf1c767a74869964531e4d9de5237’,</w:t>
      </w:r>
    </w:p>
    <w:p w14:paraId="4D1AC9DA" w14:textId="77777777" w:rsidR="007D3597" w:rsidRDefault="007D3597">
      <w:r>
        <w:t xml:space="preserve">        Inputs=[resources_pb2.Input(data=resources_pb2.Data(image=resources_pb2.Image(base64=file_bytes))</w:t>
      </w:r>
    </w:p>
    <w:p w14:paraId="17BE86BE" w14:textId="77777777" w:rsidR="007D3597" w:rsidRDefault="007D3597">
      <w:r>
        <w:t xml:space="preserve">                                    )])</w:t>
      </w:r>
    </w:p>
    <w:p w14:paraId="0343D2A3" w14:textId="77777777" w:rsidR="007D3597" w:rsidRDefault="007D3597">
      <w:r>
        <w:t xml:space="preserve">    Response = </w:t>
      </w:r>
      <w:proofErr w:type="spellStart"/>
      <w:r>
        <w:t>stub.PostModelOutputs</w:t>
      </w:r>
      <w:proofErr w:type="spellEnd"/>
      <w:r>
        <w:t>(request, metadata=metadata)</w:t>
      </w:r>
    </w:p>
    <w:p w14:paraId="5BF45FC0" w14:textId="77777777" w:rsidR="007D3597" w:rsidRDefault="007D3597">
      <w:r>
        <w:t xml:space="preserve">    If </w:t>
      </w:r>
      <w:proofErr w:type="spellStart"/>
      <w:r>
        <w:t>response.status.code</w:t>
      </w:r>
      <w:proofErr w:type="spellEnd"/>
      <w:r>
        <w:t xml:space="preserve"> != status_code_pb2.SUCCESS:</w:t>
      </w:r>
    </w:p>
    <w:p w14:paraId="490A2CDB" w14:textId="77777777" w:rsidR="007D3597" w:rsidRDefault="007D3597">
      <w:r>
        <w:t xml:space="preserve">        Raise Exception(“Request failed, status code: “ + </w:t>
      </w:r>
      <w:proofErr w:type="spellStart"/>
      <w:r>
        <w:t>str</w:t>
      </w:r>
      <w:proofErr w:type="spellEnd"/>
      <w:r>
        <w:t>(</w:t>
      </w:r>
      <w:proofErr w:type="spellStart"/>
      <w:r>
        <w:t>response.status.code</w:t>
      </w:r>
      <w:proofErr w:type="spellEnd"/>
      <w:r>
        <w:t>))</w:t>
      </w:r>
    </w:p>
    <w:p w14:paraId="2667B1D1" w14:textId="77777777" w:rsidR="007D3597" w:rsidRDefault="007D3597">
      <w:r>
        <w:t xml:space="preserve">    Detect=False</w:t>
      </w:r>
    </w:p>
    <w:p w14:paraId="731D53BF" w14:textId="77777777" w:rsidR="007D3597" w:rsidRDefault="007D3597">
      <w:r>
        <w:t xml:space="preserve">    For concept in </w:t>
      </w:r>
      <w:proofErr w:type="spellStart"/>
      <w:r>
        <w:t>response.outputs</w:t>
      </w:r>
      <w:proofErr w:type="spellEnd"/>
      <w:r>
        <w:t>[0].</w:t>
      </w:r>
      <w:proofErr w:type="spellStart"/>
      <w:r>
        <w:t>data.concepts</w:t>
      </w:r>
      <w:proofErr w:type="spellEnd"/>
      <w:r>
        <w:t>:</w:t>
      </w:r>
    </w:p>
    <w:p w14:paraId="4722C8C3" w14:textId="77777777" w:rsidR="007D3597" w:rsidRDefault="007D3597">
      <w:r>
        <w:t xml:space="preserve">        #print(‘%12s: %.f’ % (</w:t>
      </w:r>
      <w:proofErr w:type="spellStart"/>
      <w:r>
        <w:t>concept.name</w:t>
      </w:r>
      <w:proofErr w:type="spellEnd"/>
      <w:r>
        <w:t xml:space="preserve">, </w:t>
      </w:r>
      <w:proofErr w:type="spellStart"/>
      <w:r>
        <w:t>concept.value</w:t>
      </w:r>
      <w:proofErr w:type="spellEnd"/>
      <w:r>
        <w:t>))</w:t>
      </w:r>
    </w:p>
    <w:p w14:paraId="1C7CBCC8" w14:textId="77777777" w:rsidR="007D3597" w:rsidRDefault="007D3597">
      <w:r>
        <w:t xml:space="preserve">        If(</w:t>
      </w:r>
      <w:proofErr w:type="spellStart"/>
      <w:r>
        <w:t>concept.value</w:t>
      </w:r>
      <w:proofErr w:type="spellEnd"/>
      <w:r>
        <w:t>&gt;0.98):</w:t>
      </w:r>
    </w:p>
    <w:p w14:paraId="7862F342" w14:textId="77777777" w:rsidR="007D3597" w:rsidRDefault="007D3597">
      <w:r>
        <w:t xml:space="preserve">            #print(concept.name)</w:t>
      </w:r>
    </w:p>
    <w:p w14:paraId="071B2A6F" w14:textId="77777777" w:rsidR="007D3597" w:rsidRDefault="007D3597">
      <w:r>
        <w:t xml:space="preserve">            If(</w:t>
      </w:r>
      <w:proofErr w:type="spellStart"/>
      <w:r>
        <w:t>concept.name</w:t>
      </w:r>
      <w:proofErr w:type="spellEnd"/>
      <w:r>
        <w:t>==”animal”):</w:t>
      </w:r>
    </w:p>
    <w:p w14:paraId="383796C0" w14:textId="77777777" w:rsidR="007D3597" w:rsidRDefault="007D3597">
      <w:r>
        <w:t xml:space="preserve">                Print(“Alert! Alert! Animal detected”)</w:t>
      </w:r>
    </w:p>
    <w:p w14:paraId="479F26F4" w14:textId="77777777" w:rsidR="007D3597" w:rsidRDefault="007D3597">
      <w:r>
        <w:t xml:space="preserve">                </w:t>
      </w:r>
      <w:proofErr w:type="spellStart"/>
      <w:r>
        <w:t>Playsound.playsound</w:t>
      </w:r>
      <w:proofErr w:type="spellEnd"/>
      <w:r>
        <w:t>(‘alert.mp3’)</w:t>
      </w:r>
    </w:p>
    <w:p w14:paraId="3FA64B5D" w14:textId="77777777" w:rsidR="007D3597" w:rsidRDefault="007D3597">
      <w:r>
        <w:t xml:space="preserve">                </w:t>
      </w:r>
      <w:proofErr w:type="spellStart"/>
      <w:r>
        <w:t>Picname</w:t>
      </w:r>
      <w:proofErr w:type="spellEnd"/>
      <w:r>
        <w:t>=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>(“%y-%m-%d-%H-%M”)</w:t>
      </w:r>
    </w:p>
    <w:p w14:paraId="69A5F7C3" w14:textId="77777777" w:rsidR="007D3597" w:rsidRDefault="007D3597">
      <w:r>
        <w:t xml:space="preserve">                Cv2.inwrite(</w:t>
      </w:r>
      <w:proofErr w:type="spellStart"/>
      <w:r>
        <w:t>picname</w:t>
      </w:r>
      <w:proofErr w:type="spellEnd"/>
      <w:r>
        <w:t>+’.</w:t>
      </w:r>
      <w:proofErr w:type="spellStart"/>
      <w:r>
        <w:t>jpg’,frame</w:t>
      </w:r>
      <w:proofErr w:type="spellEnd"/>
      <w:r>
        <w:t>)</w:t>
      </w:r>
    </w:p>
    <w:p w14:paraId="1F1EF0E6" w14:textId="77777777" w:rsidR="007D3597" w:rsidRDefault="007D3597">
      <w:r>
        <w:t xml:space="preserve">                </w:t>
      </w:r>
      <w:proofErr w:type="spellStart"/>
      <w:r>
        <w:t>Multi_part_upload</w:t>
      </w:r>
      <w:proofErr w:type="spellEnd"/>
      <w:r>
        <w:t>(‘</w:t>
      </w:r>
      <w:proofErr w:type="spellStart"/>
      <w:r>
        <w:t>Umamaheswari</w:t>
      </w:r>
      <w:proofErr w:type="spellEnd"/>
      <w:r>
        <w:t xml:space="preserve">’, </w:t>
      </w:r>
      <w:proofErr w:type="spellStart"/>
      <w:r>
        <w:t>picname</w:t>
      </w:r>
      <w:proofErr w:type="spellEnd"/>
      <w:r>
        <w:t xml:space="preserve">+’.jpg’, </w:t>
      </w:r>
      <w:proofErr w:type="spellStart"/>
      <w:r>
        <w:t>picname</w:t>
      </w:r>
      <w:proofErr w:type="spellEnd"/>
      <w:r>
        <w:t>+’.jpg’)</w:t>
      </w:r>
    </w:p>
    <w:p w14:paraId="010C611B" w14:textId="77777777" w:rsidR="007D3597" w:rsidRDefault="007D3597">
      <w:r>
        <w:t xml:space="preserve">                Json_document={“link”:COS_ENDPOINT+’/’+’Umamaheswari’+’/’+picname+’.jpg’}</w:t>
      </w:r>
    </w:p>
    <w:p w14:paraId="52F5E91A" w14:textId="77777777" w:rsidR="007D3597" w:rsidRDefault="007D3597">
      <w:r>
        <w:t xml:space="preserve">                </w:t>
      </w:r>
      <w:proofErr w:type="spellStart"/>
      <w:r>
        <w:t>New_document</w:t>
      </w:r>
      <w:proofErr w:type="spellEnd"/>
      <w:r>
        <w:t xml:space="preserve"> = </w:t>
      </w:r>
      <w:proofErr w:type="spellStart"/>
      <w:r>
        <w:t>my_database.create_document</w:t>
      </w:r>
      <w:proofErr w:type="spellEnd"/>
      <w:r>
        <w:t>(</w:t>
      </w:r>
      <w:proofErr w:type="spellStart"/>
      <w:r>
        <w:t>json_document</w:t>
      </w:r>
      <w:proofErr w:type="spellEnd"/>
      <w:r>
        <w:t>)</w:t>
      </w:r>
    </w:p>
    <w:p w14:paraId="3EFC6F4D" w14:textId="77777777" w:rsidR="007D3597" w:rsidRDefault="007D3597">
      <w:r>
        <w:t xml:space="preserve">                If </w:t>
      </w:r>
      <w:proofErr w:type="spellStart"/>
      <w:r>
        <w:t>new_document.exists</w:t>
      </w:r>
      <w:proofErr w:type="spellEnd"/>
      <w:r>
        <w:t>():</w:t>
      </w:r>
    </w:p>
    <w:p w14:paraId="7546AEA4" w14:textId="77777777" w:rsidR="007D3597" w:rsidRDefault="007D3597">
      <w:r>
        <w:t xml:space="preserve">                    Print(</w:t>
      </w:r>
      <w:proofErr w:type="spellStart"/>
      <w:r>
        <w:t>f”Document</w:t>
      </w:r>
      <w:proofErr w:type="spellEnd"/>
      <w:r>
        <w:t xml:space="preserve"> successfully created.”)</w:t>
      </w:r>
    </w:p>
    <w:p w14:paraId="33A6C955" w14:textId="77777777" w:rsidR="007D3597" w:rsidRDefault="007D3597">
      <w:r>
        <w:t xml:space="preserve">                </w:t>
      </w:r>
      <w:proofErr w:type="spellStart"/>
      <w:r>
        <w:t>Time.sleep</w:t>
      </w:r>
      <w:proofErr w:type="spellEnd"/>
      <w:r>
        <w:t>(5)</w:t>
      </w:r>
    </w:p>
    <w:p w14:paraId="2086902E" w14:textId="77777777" w:rsidR="007D3597" w:rsidRDefault="007D3597">
      <w:r>
        <w:t xml:space="preserve">                Detect=True</w:t>
      </w:r>
    </w:p>
    <w:p w14:paraId="6556076E" w14:textId="77777777" w:rsidR="007D3597" w:rsidRDefault="007D3597">
      <w:r>
        <w:t xml:space="preserve">    Moist=</w:t>
      </w:r>
      <w:proofErr w:type="spellStart"/>
      <w:r>
        <w:t>random.randint</w:t>
      </w:r>
      <w:proofErr w:type="spellEnd"/>
      <w:r>
        <w:t>(0,100)</w:t>
      </w:r>
    </w:p>
    <w:p w14:paraId="3067F52F" w14:textId="77777777" w:rsidR="007D3597" w:rsidRDefault="007D3597">
      <w:r>
        <w:t xml:space="preserve">    Humidity=</w:t>
      </w:r>
      <w:proofErr w:type="spellStart"/>
      <w:r>
        <w:t>random.randint</w:t>
      </w:r>
      <w:proofErr w:type="spellEnd"/>
      <w:r>
        <w:t>(0,100)</w:t>
      </w:r>
    </w:p>
    <w:p w14:paraId="1F35C6F8" w14:textId="77777777" w:rsidR="007D3597" w:rsidRDefault="007D3597">
      <w:r>
        <w:t xml:space="preserve">    </w:t>
      </w:r>
      <w:proofErr w:type="spellStart"/>
      <w:r>
        <w:t>myData</w:t>
      </w:r>
      <w:proofErr w:type="spellEnd"/>
      <w:r>
        <w:t>={‘</w:t>
      </w:r>
      <w:proofErr w:type="spellStart"/>
      <w:r>
        <w:t>Animal’:detect,’moisture’:moist,’humidity’:humidity</w:t>
      </w:r>
      <w:proofErr w:type="spellEnd"/>
      <w:r>
        <w:t>}</w:t>
      </w:r>
    </w:p>
    <w:p w14:paraId="6D1EE917" w14:textId="77777777" w:rsidR="007D3597" w:rsidRDefault="007D3597">
      <w:r>
        <w:t xml:space="preserve">    print(</w:t>
      </w:r>
      <w:proofErr w:type="spellStart"/>
      <w:r>
        <w:t>myData</w:t>
      </w:r>
      <w:proofErr w:type="spellEnd"/>
      <w:r>
        <w:t>)</w:t>
      </w:r>
    </w:p>
    <w:p w14:paraId="55E0FEC1" w14:textId="77777777" w:rsidR="007D3597" w:rsidRDefault="007D3597">
      <w:r>
        <w:t xml:space="preserve">    if(humidity!=None):</w:t>
      </w:r>
    </w:p>
    <w:p w14:paraId="339A256E" w14:textId="77777777" w:rsidR="007D3597" w:rsidRDefault="007D3597">
      <w:r>
        <w:t xml:space="preserve">       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=”status”,</w:t>
      </w:r>
      <w:proofErr w:type="spellStart"/>
      <w:r>
        <w:t>msgFormat</w:t>
      </w:r>
      <w:proofErr w:type="spellEnd"/>
      <w:r>
        <w:t>=”</w:t>
      </w:r>
      <w:proofErr w:type="spellStart"/>
      <w:r>
        <w:t>json</w:t>
      </w:r>
      <w:proofErr w:type="spellEnd"/>
      <w:r>
        <w:t xml:space="preserve">”, </w:t>
      </w:r>
      <w:proofErr w:type="spellStart"/>
      <w:r>
        <w:t>daya</w:t>
      </w:r>
      <w:proofErr w:type="spellEnd"/>
      <w:r>
        <w:t>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3B9AB558" w14:textId="77777777" w:rsidR="007D3597" w:rsidRDefault="007D3597">
      <w:r>
        <w:t xml:space="preserve">        print(“Publish Ok..”)</w:t>
      </w:r>
    </w:p>
    <w:p w14:paraId="392BB647" w14:textId="77777777" w:rsidR="007D3597" w:rsidRDefault="007D3597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CFC9C4E" w14:textId="77777777" w:rsidR="007D3597" w:rsidRDefault="007D3597">
      <w:r>
        <w:t xml:space="preserve">    cv2.imshow(‘frame’,</w:t>
      </w:r>
      <w:proofErr w:type="spellStart"/>
      <w:r>
        <w:t>imS</w:t>
      </w:r>
      <w:proofErr w:type="spellEnd"/>
      <w:r>
        <w:t>)</w:t>
      </w:r>
    </w:p>
    <w:p w14:paraId="6205465C" w14:textId="77777777" w:rsidR="007D3597" w:rsidRDefault="007D3597">
      <w:r>
        <w:t xml:space="preserve">    if cv2.waitKey(1) &amp; 0xFF == </w:t>
      </w:r>
      <w:proofErr w:type="spellStart"/>
      <w:r>
        <w:t>ord</w:t>
      </w:r>
      <w:proofErr w:type="spellEnd"/>
      <w:r>
        <w:t>(‘q’):</w:t>
      </w:r>
    </w:p>
    <w:p w14:paraId="7F691215" w14:textId="77777777" w:rsidR="007D3597" w:rsidRDefault="007D3597">
      <w:r>
        <w:t xml:space="preserve">        break</w:t>
      </w:r>
    </w:p>
    <w:p w14:paraId="7CE7A796" w14:textId="77777777" w:rsidR="007D3597" w:rsidRDefault="007D3597">
      <w:proofErr w:type="spellStart"/>
      <w:r>
        <w:t>client.disconnect</w:t>
      </w:r>
      <w:proofErr w:type="spellEnd"/>
      <w:r>
        <w:t>()</w:t>
      </w:r>
    </w:p>
    <w:p w14:paraId="5E151E5A" w14:textId="77777777" w:rsidR="007D3597" w:rsidRDefault="007D3597">
      <w:proofErr w:type="spellStart"/>
      <w:r>
        <w:t>cap.release</w:t>
      </w:r>
      <w:proofErr w:type="spellEnd"/>
      <w:r>
        <w:t>()</w:t>
      </w:r>
    </w:p>
    <w:p w14:paraId="6B3A3C15" w14:textId="77777777" w:rsidR="007D3597" w:rsidRDefault="007D3597">
      <w:r>
        <w:t>cv2.destroyAllWindows()</w:t>
      </w:r>
    </w:p>
    <w:p w14:paraId="341FE638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47627">
    <w:abstractNumId w:val="11"/>
  </w:num>
  <w:num w:numId="2" w16cid:durableId="1999528866">
    <w:abstractNumId w:val="10"/>
  </w:num>
  <w:num w:numId="3" w16cid:durableId="190146418">
    <w:abstractNumId w:val="13"/>
  </w:num>
  <w:num w:numId="4" w16cid:durableId="1745763475">
    <w:abstractNumId w:val="12"/>
  </w:num>
  <w:num w:numId="5" w16cid:durableId="1976907082">
    <w:abstractNumId w:val="9"/>
  </w:num>
  <w:num w:numId="6" w16cid:durableId="1701272088">
    <w:abstractNumId w:val="7"/>
  </w:num>
  <w:num w:numId="7" w16cid:durableId="156652957">
    <w:abstractNumId w:val="6"/>
  </w:num>
  <w:num w:numId="8" w16cid:durableId="1005790820">
    <w:abstractNumId w:val="5"/>
  </w:num>
  <w:num w:numId="9" w16cid:durableId="669254413">
    <w:abstractNumId w:val="4"/>
  </w:num>
  <w:num w:numId="10" w16cid:durableId="562715489">
    <w:abstractNumId w:val="8"/>
  </w:num>
  <w:num w:numId="11" w16cid:durableId="395515001">
    <w:abstractNumId w:val="3"/>
  </w:num>
  <w:num w:numId="12" w16cid:durableId="810289367">
    <w:abstractNumId w:val="2"/>
  </w:num>
  <w:num w:numId="13" w16cid:durableId="186215228">
    <w:abstractNumId w:val="1"/>
  </w:num>
  <w:num w:numId="14" w16cid:durableId="50085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97"/>
    <w:rsid w:val="000005E5"/>
    <w:rsid w:val="00442B3C"/>
    <w:rsid w:val="007D3597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CD55"/>
  <w15:chartTrackingRefBased/>
  <w15:docId w15:val="{11C02923-8A0F-E744-A572-029AB890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D3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2.COLOR_BGR@GRAY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47643860-3553-4211-ba2a-d8e26dd17c08-bluemix.cloudantnosqldb.appdomain.cloud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am.cloud.ibm.com/identity/token" TargetMode="External" /><Relationship Id="rId5" Type="http://schemas.openxmlformats.org/officeDocument/2006/relationships/hyperlink" Target="https://s3.tok.ap.cloud-object-storage.appdomain.cloud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EA471A3-D7ED-2B44-B3E4-FE63EA5D7ADD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{0EA471A3-D7ED-2B44-B3E4-FE63EA5D7ADD}tf02786994.dotx</Template>
  <TotalTime>2</TotalTime>
  <Pages>1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919995883468</dc:creator>
  <cp:keywords/>
  <dc:description/>
  <cp:lastModifiedBy>919995883468</cp:lastModifiedBy>
  <cp:revision>2</cp:revision>
  <dcterms:created xsi:type="dcterms:W3CDTF">2022-11-14T05:07:00Z</dcterms:created>
  <dcterms:modified xsi:type="dcterms:W3CDTF">2022-11-14T05:07:00Z</dcterms:modified>
</cp:coreProperties>
</file>